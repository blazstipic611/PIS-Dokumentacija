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2F43" w14:textId="77777777" w:rsidR="00384A7E" w:rsidRDefault="00384A7E" w:rsidP="00384A7E">
      <w:pPr>
        <w:pStyle w:val="Naslov1"/>
      </w:pPr>
      <w:r>
        <w:t>Opis slučaja korištenja</w:t>
      </w:r>
    </w:p>
    <w:p w14:paraId="610665D5" w14:textId="77777777" w:rsidR="00E410E7" w:rsidRDefault="00E410E7" w:rsidP="00E410E7"/>
    <w:p w14:paraId="4D7D7B63" w14:textId="77777777" w:rsidR="004E79BE" w:rsidRDefault="004E79BE" w:rsidP="004E79BE">
      <w:pPr>
        <w:pStyle w:val="Naslov2"/>
      </w:pPr>
      <w:r>
        <w:t>Ime</w:t>
      </w:r>
    </w:p>
    <w:p w14:paraId="5260414C" w14:textId="56CE8131" w:rsidR="004E79BE" w:rsidRDefault="00792876" w:rsidP="004E79BE">
      <w:r>
        <w:t>Kafić</w:t>
      </w:r>
    </w:p>
    <w:p w14:paraId="51B5E8AF" w14:textId="77777777" w:rsidR="004E79BE" w:rsidRDefault="004E79BE" w:rsidP="004E79BE">
      <w:pPr>
        <w:pStyle w:val="Naslov2"/>
      </w:pPr>
      <w:r>
        <w:t>Cilj</w:t>
      </w:r>
    </w:p>
    <w:p w14:paraId="52F38F64" w14:textId="6DAD7149" w:rsidR="004E79BE" w:rsidRPr="00792876" w:rsidRDefault="00792876" w:rsidP="00792876">
      <w:pPr>
        <w:rPr>
          <w:rStyle w:val="Naglaeno"/>
        </w:rPr>
      </w:pPr>
      <w:r w:rsidRPr="00792876">
        <w:t>Osigurati učinkovito upravljanje narudžbama,  pića, pružiti zadovoljavajuće iskustvo gostima, poboljšati produktivnost osoblja i osigurati precizno i transparentno obračunavanje računa.</w:t>
      </w:r>
    </w:p>
    <w:p w14:paraId="64D0DE5F" w14:textId="77777777" w:rsidR="004E79BE" w:rsidRDefault="005E5AB7" w:rsidP="004E79BE">
      <w:pPr>
        <w:pStyle w:val="Naslov2"/>
      </w:pPr>
      <w:r>
        <w:t>T</w:t>
      </w:r>
      <w:r w:rsidR="004E79BE">
        <w:t>im</w:t>
      </w:r>
      <w:r>
        <w:t xml:space="preserve"> odgovoran za</w:t>
      </w:r>
      <w:r w:rsidR="004E79BE">
        <w:t xml:space="preserve"> slučaj korištenja</w:t>
      </w:r>
    </w:p>
    <w:p w14:paraId="78334DB1" w14:textId="33107F46" w:rsidR="004E79BE" w:rsidRDefault="00792876" w:rsidP="004E79BE">
      <w:r>
        <w:t>Konobari,baristi,šef</w:t>
      </w:r>
    </w:p>
    <w:p w14:paraId="63386AD2" w14:textId="77777777" w:rsidR="004E79BE" w:rsidRDefault="004E79BE" w:rsidP="004E79BE">
      <w:pPr>
        <w:pStyle w:val="Naslov2"/>
      </w:pPr>
      <w:r>
        <w:t>Preduvjeti</w:t>
      </w:r>
    </w:p>
    <w:p w14:paraId="35AA9C35" w14:textId="6F1CDB1D" w:rsidR="004B1FDD" w:rsidRDefault="00792876" w:rsidP="00792876">
      <w:r w:rsidRPr="00792876">
        <w:t>Sustav za upravljanje narudžbama , dostupnost hrane i pića u kafiću, prisutnost gostiju</w:t>
      </w:r>
    </w:p>
    <w:p w14:paraId="6D37730B" w14:textId="77777777" w:rsidR="004B1FDD" w:rsidRDefault="004B1FDD" w:rsidP="004B1FDD">
      <w:pPr>
        <w:pStyle w:val="Naslov2"/>
      </w:pPr>
      <w:r>
        <w:t>Stanje nakon slučaja korištenja</w:t>
      </w:r>
    </w:p>
    <w:p w14:paraId="195B70A0" w14:textId="38282019" w:rsidR="004E79BE" w:rsidRDefault="00792876" w:rsidP="004E79BE">
      <w:r w:rsidRPr="00792876">
        <w:t>Narudžbe su uspješno obrađene,  piće je pripremljeno i dostavljeno gostima, računi su izdani i plaćeni, a kafić je spreman za nove narudžbe.</w:t>
      </w:r>
    </w:p>
    <w:p w14:paraId="63FC641F" w14:textId="77777777" w:rsidR="004119AC" w:rsidRDefault="004119AC" w:rsidP="004119AC">
      <w:pPr>
        <w:pStyle w:val="Naslov2"/>
      </w:pPr>
      <w:r>
        <w:t>Ograničenja</w:t>
      </w:r>
      <w:r w:rsidR="00960010">
        <w:t xml:space="preserve"> i</w:t>
      </w:r>
      <w:r>
        <w:t xml:space="preserve"> rizici</w:t>
      </w:r>
    </w:p>
    <w:p w14:paraId="6499DA5E" w14:textId="7695D23F" w:rsidR="004119AC" w:rsidRDefault="00AC613D" w:rsidP="00AC613D">
      <w:r w:rsidRPr="00AC613D">
        <w:t>Mogući ograničenja u opskrbi  pića, tehnički problemi s poslužiteljima ili softverom kafića, moguće pogreške pri fakturiranju i naplati računa.</w:t>
      </w:r>
    </w:p>
    <w:p w14:paraId="7D5B3192" w14:textId="77777777" w:rsidR="005E5AB7" w:rsidRDefault="005E5AB7" w:rsidP="005E5AB7"/>
    <w:p w14:paraId="2E899DAF" w14:textId="77777777" w:rsidR="004119AC" w:rsidRDefault="004119AC" w:rsidP="004119AC">
      <w:pPr>
        <w:pStyle w:val="Naslov2"/>
      </w:pPr>
      <w:r>
        <w:t>Okidači događaja</w:t>
      </w:r>
    </w:p>
    <w:p w14:paraId="70730EEC" w14:textId="68017816" w:rsidR="004119AC" w:rsidRDefault="00AC613D" w:rsidP="00AC613D">
      <w:r>
        <w:t>Gost dolazi u kafić i želi naručiti piće</w:t>
      </w:r>
    </w:p>
    <w:p w14:paraId="09107776" w14:textId="77777777" w:rsidR="00D315C0" w:rsidRPr="004119AC" w:rsidRDefault="00D315C0" w:rsidP="00D315C0"/>
    <w:p w14:paraId="57C3A9EE" w14:textId="77777777" w:rsidR="004119AC" w:rsidRDefault="00D315C0" w:rsidP="00D315C0">
      <w:pPr>
        <w:pStyle w:val="Naslov2"/>
      </w:pPr>
      <w:r>
        <w:t>Primarni sudionik</w:t>
      </w:r>
    </w:p>
    <w:p w14:paraId="24728C9A" w14:textId="3AC1F032" w:rsidR="005B044B" w:rsidRDefault="00AC613D" w:rsidP="00D315C0">
      <w:r w:rsidRPr="00AC613D">
        <w:t>Gost kafića koji želi naručiti piće te dobiti ispravan račun.</w:t>
      </w:r>
    </w:p>
    <w:p w14:paraId="5988B062" w14:textId="77777777" w:rsidR="00D315C0" w:rsidRDefault="00D315C0" w:rsidP="00D315C0">
      <w:pPr>
        <w:pStyle w:val="Naslov2"/>
      </w:pPr>
      <w:r>
        <w:t>Sporedni sudionik odnosno sudionici</w:t>
      </w:r>
    </w:p>
    <w:p w14:paraId="6BE38188" w14:textId="0283943E" w:rsidR="00D315C0" w:rsidRPr="00D315C0" w:rsidRDefault="00AC613D" w:rsidP="00AC613D">
      <w:r>
        <w:t>Konobari,baristi,šef</w:t>
      </w:r>
      <w:r w:rsidR="00621F76">
        <w:t xml:space="preserve"> </w:t>
      </w:r>
    </w:p>
    <w:p w14:paraId="11ED27C2" w14:textId="77777777" w:rsidR="00D315C0" w:rsidRDefault="00D315C0" w:rsidP="00D315C0"/>
    <w:p w14:paraId="521AFFF0" w14:textId="77777777" w:rsidR="00621F76" w:rsidRDefault="00621F76" w:rsidP="00D315C0"/>
    <w:p w14:paraId="70D97872" w14:textId="77777777" w:rsidR="00621F76" w:rsidRPr="00D315C0" w:rsidRDefault="00621F76" w:rsidP="00D315C0"/>
    <w:p w14:paraId="61EE9A95" w14:textId="77777777" w:rsidR="00E410E7" w:rsidRDefault="00E410E7" w:rsidP="00384A7E">
      <w:pPr>
        <w:pStyle w:val="Naslov1"/>
      </w:pPr>
      <w:r>
        <w:t xml:space="preserve">Imena </w:t>
      </w:r>
      <w:r w:rsidR="009E7096" w:rsidRPr="001A0538">
        <w:t xml:space="preserve"> </w:t>
      </w:r>
      <w:r>
        <w:t>putova slučaja korištenja</w:t>
      </w:r>
    </w:p>
    <w:p w14:paraId="25705393" w14:textId="77777777" w:rsidR="00930DDF" w:rsidRDefault="00930DDF" w:rsidP="00930DDF"/>
    <w:p w14:paraId="6142E613" w14:textId="77777777" w:rsidR="00930DDF" w:rsidRDefault="00930DDF" w:rsidP="00930DDF">
      <w:pPr>
        <w:pStyle w:val="Naslov2"/>
      </w:pPr>
      <w:r>
        <w:t xml:space="preserve">Primarni put </w:t>
      </w:r>
    </w:p>
    <w:p w14:paraId="5E813F2B" w14:textId="289EFBC8" w:rsidR="00930DDF" w:rsidRDefault="00C24471" w:rsidP="00C24471">
      <w:r>
        <w:t>Put narudžbe,priprema pića, priprema pića,put plaćanja</w:t>
      </w:r>
    </w:p>
    <w:p w14:paraId="1F612D6A" w14:textId="77777777" w:rsidR="00930DDF" w:rsidRDefault="00930DDF" w:rsidP="00930DDF"/>
    <w:p w14:paraId="6E17F859" w14:textId="77777777" w:rsidR="00930DDF" w:rsidRDefault="00930DDF" w:rsidP="00930DDF">
      <w:pPr>
        <w:pStyle w:val="Naslov2"/>
      </w:pPr>
      <w:r>
        <w:t>Alternativni putovi</w:t>
      </w:r>
    </w:p>
    <w:p w14:paraId="0474F125" w14:textId="762DDE93" w:rsidR="00DD0287" w:rsidRDefault="00C24471" w:rsidP="00930DDF">
      <w:r>
        <w:t>Rezervacija stolova,upravljanje izvješćem</w:t>
      </w:r>
    </w:p>
    <w:p w14:paraId="1553CFBE" w14:textId="77777777" w:rsidR="00930DDF" w:rsidRPr="00930DDF" w:rsidRDefault="00930DDF" w:rsidP="00930DDF">
      <w:pPr>
        <w:pStyle w:val="Naslov2"/>
      </w:pPr>
      <w:r>
        <w:t>Put</w:t>
      </w:r>
      <w:r w:rsidR="0023740A">
        <w:t>ovi</w:t>
      </w:r>
      <w:r>
        <w:t xml:space="preserve"> u slučaju iznimke</w:t>
      </w:r>
    </w:p>
    <w:p w14:paraId="4B556172" w14:textId="3EA6ABC0" w:rsidR="00930DDF" w:rsidRDefault="00C24471" w:rsidP="00C24471">
      <w:r>
        <w:t>Provjera računa/KUF – a i KIF – a od strane porezne inspekcije</w:t>
      </w:r>
    </w:p>
    <w:p w14:paraId="25883FD0" w14:textId="77777777" w:rsidR="00DD0287" w:rsidRDefault="00DD0287" w:rsidP="00E410E7"/>
    <w:p w14:paraId="7704C987" w14:textId="77777777" w:rsidR="009A2184" w:rsidRDefault="009A2184" w:rsidP="00E410E7"/>
    <w:p w14:paraId="0DB43E60" w14:textId="77777777" w:rsidR="009A2184" w:rsidRPr="00E410E7" w:rsidRDefault="009A2184" w:rsidP="00E410E7"/>
    <w:p w14:paraId="56C9A5F1" w14:textId="77777777" w:rsidR="00E410E7" w:rsidRDefault="00E410E7" w:rsidP="00384A7E">
      <w:pPr>
        <w:pStyle w:val="Naslov1"/>
      </w:pPr>
      <w:r>
        <w:t>Detalji slučaja korištenja</w:t>
      </w:r>
    </w:p>
    <w:p w14:paraId="10EFE9D1" w14:textId="041396CF" w:rsidR="00E410E7" w:rsidRDefault="004F46DC" w:rsidP="004F46DC">
      <w:pPr>
        <w:pStyle w:val="Upute"/>
      </w:pPr>
      <w:r>
        <w:t xml:space="preserve">. </w:t>
      </w:r>
    </w:p>
    <w:p w14:paraId="5EE9B38B" w14:textId="77777777" w:rsidR="004F46DC" w:rsidRDefault="004F46DC" w:rsidP="004F46DC"/>
    <w:p w14:paraId="4699B350" w14:textId="77777777" w:rsidR="004F46DC" w:rsidRDefault="004F46DC" w:rsidP="004F46DC">
      <w:pPr>
        <w:pStyle w:val="Naslov2"/>
      </w:pPr>
      <w:r>
        <w:t>Ime puta</w:t>
      </w:r>
    </w:p>
    <w:p w14:paraId="1180D969" w14:textId="5C0F5B1B" w:rsidR="004F46DC" w:rsidRPr="004F46DC" w:rsidRDefault="0081586D" w:rsidP="0081586D">
      <w:r>
        <w:t>Primarni put</w:t>
      </w:r>
    </w:p>
    <w:p w14:paraId="1721405A" w14:textId="77777777" w:rsidR="00033DF3" w:rsidRDefault="00033DF3" w:rsidP="00E410E7"/>
    <w:p w14:paraId="71AE80CD" w14:textId="77777777" w:rsidR="004F46DC" w:rsidRDefault="004F46DC" w:rsidP="00033DF3">
      <w:pPr>
        <w:pStyle w:val="Naslov3"/>
      </w:pPr>
      <w:r>
        <w:t>Okidač događaja</w:t>
      </w:r>
    </w:p>
    <w:p w14:paraId="4E903CF2" w14:textId="0B124955" w:rsidR="004F46DC" w:rsidRPr="00033DF3" w:rsidRDefault="0081586D" w:rsidP="0081586D">
      <w:r>
        <w:t>Gost dolazi u kafić i želi naručiti piće</w:t>
      </w:r>
    </w:p>
    <w:p w14:paraId="0E7EEF27" w14:textId="77777777" w:rsidR="00033DF3" w:rsidRDefault="00033DF3" w:rsidP="004F46DC">
      <w:pPr>
        <w:pStyle w:val="Upute"/>
      </w:pPr>
    </w:p>
    <w:p w14:paraId="36A95979" w14:textId="77777777" w:rsidR="004F46DC" w:rsidRDefault="00033DF3" w:rsidP="00033DF3">
      <w:pPr>
        <w:pStyle w:val="Naslov3"/>
      </w:pPr>
      <w:r>
        <w:t>Osnovi slijed koraka</w:t>
      </w:r>
    </w:p>
    <w:p w14:paraId="2E28FECE" w14:textId="77777777" w:rsidR="0081586D" w:rsidRDefault="0081586D" w:rsidP="0081586D">
      <w:r>
        <w:t>Konobar bilježi narudžbu u sustav za upravljanje narudžbama.</w:t>
      </w:r>
    </w:p>
    <w:p w14:paraId="75C3DEE7" w14:textId="77777777" w:rsidR="0081586D" w:rsidRDefault="0081586D" w:rsidP="0081586D">
      <w:r>
        <w:t>Konobar predaje narudžbu baristi putem sustava.</w:t>
      </w:r>
    </w:p>
    <w:p w14:paraId="764B3B5A" w14:textId="77777777" w:rsidR="0081586D" w:rsidRDefault="0081586D" w:rsidP="0081586D">
      <w:r>
        <w:t>Brista priprema piće .</w:t>
      </w:r>
    </w:p>
    <w:p w14:paraId="3F30DA37" w14:textId="77777777" w:rsidR="0081586D" w:rsidRDefault="0081586D" w:rsidP="0081586D">
      <w:r>
        <w:t>Konobar poslužuje piće gostu.</w:t>
      </w:r>
    </w:p>
    <w:p w14:paraId="503046D2" w14:textId="77777777" w:rsidR="0081586D" w:rsidRDefault="0081586D" w:rsidP="0081586D">
      <w:r>
        <w:t>Konobar izdaje račun gostu na temelju narudžbe.</w:t>
      </w:r>
    </w:p>
    <w:p w14:paraId="3B74E9F2" w14:textId="6719D422" w:rsidR="0076346E" w:rsidRDefault="0081586D" w:rsidP="0081586D">
      <w:r>
        <w:t>Gost plaća račun konobaru.</w:t>
      </w:r>
    </w:p>
    <w:p w14:paraId="0F3FB738" w14:textId="77777777" w:rsidR="00D50AF2" w:rsidRDefault="00D50AF2" w:rsidP="00D50AF2"/>
    <w:p w14:paraId="1A648BB4" w14:textId="77777777" w:rsidR="00033DF3" w:rsidRDefault="00D50AF2" w:rsidP="00033DF3">
      <w:pPr>
        <w:pStyle w:val="Naslov3"/>
      </w:pPr>
      <w:r>
        <w:t>Poslovna pravila</w:t>
      </w:r>
    </w:p>
    <w:p w14:paraId="07BD9226" w14:textId="1F2BB3D8" w:rsidR="00033DF3" w:rsidRPr="00033DF3" w:rsidRDefault="0081586D" w:rsidP="0081586D">
      <w:r w:rsidRPr="0081586D">
        <w:t>Brza priprema narudžbi, pravilno izdavanje računa, točno bilježenje narudžbi i plaćanja.</w:t>
      </w:r>
    </w:p>
    <w:p w14:paraId="0E9C6671" w14:textId="77777777" w:rsidR="00D50AF2" w:rsidRPr="00D50AF2" w:rsidRDefault="00D50AF2" w:rsidP="00033DF3">
      <w:pPr>
        <w:pStyle w:val="Naslov3"/>
      </w:pPr>
      <w:r>
        <w:t>Ograničenja i rizici</w:t>
      </w:r>
    </w:p>
    <w:p w14:paraId="2112BE17" w14:textId="71023038" w:rsidR="00DD0287" w:rsidRDefault="0081586D" w:rsidP="0081586D">
      <w:r w:rsidRPr="0081586D">
        <w:t>Moguće kašnjenje u pripremi pića, pogreške u unosu narudžbe, tehnički problemi s sustavom ili pisačem računa.</w:t>
      </w:r>
      <w:r w:rsidR="0038572E">
        <w:t xml:space="preserve">. </w:t>
      </w:r>
    </w:p>
    <w:p w14:paraId="6713454E" w14:textId="77777777" w:rsidR="009A2184" w:rsidRDefault="009A2184" w:rsidP="00E410E7"/>
    <w:p w14:paraId="6956B014" w14:textId="77777777" w:rsidR="00A06F56" w:rsidRDefault="00A06F56" w:rsidP="00E410E7"/>
    <w:p w14:paraId="3DADDAF0" w14:textId="77777777" w:rsidR="009A2184" w:rsidRPr="00E410E7" w:rsidRDefault="009A2184" w:rsidP="00E410E7"/>
    <w:p w14:paraId="51B503B3" w14:textId="77777777" w:rsidR="00E410E7" w:rsidRDefault="00E410E7" w:rsidP="00E410E7">
      <w:pPr>
        <w:pStyle w:val="Naslov1"/>
      </w:pPr>
      <w:r>
        <w:t xml:space="preserve"> Tehničke informacije o slučaju korištenja</w:t>
      </w:r>
    </w:p>
    <w:p w14:paraId="65E2D162" w14:textId="77777777" w:rsidR="00D50AF2" w:rsidRDefault="00D50AF2" w:rsidP="00D50AF2"/>
    <w:p w14:paraId="49879490" w14:textId="77777777" w:rsidR="00D50AF2" w:rsidRDefault="00D50AF2" w:rsidP="00D50AF2">
      <w:pPr>
        <w:pStyle w:val="Naslov2"/>
      </w:pPr>
      <w:r>
        <w:t>Prioriteti</w:t>
      </w:r>
    </w:p>
    <w:p w14:paraId="518340A4" w14:textId="750E4624" w:rsidR="00E40F3D" w:rsidRDefault="0081586D" w:rsidP="0081586D">
      <w:r w:rsidRPr="0081586D">
        <w:t>Visok prioritet kako bi se osigurala brza i točna obrada narudžbi i fakturiranje računa.</w:t>
      </w:r>
    </w:p>
    <w:p w14:paraId="3353C565" w14:textId="77777777" w:rsidR="00D50AF2" w:rsidRDefault="00E40F3D" w:rsidP="00D50AF2">
      <w:pPr>
        <w:pStyle w:val="Naslov2"/>
      </w:pPr>
      <w:r>
        <w:t>Performanse</w:t>
      </w:r>
    </w:p>
    <w:p w14:paraId="3B6911E6" w14:textId="5A6B6672" w:rsidR="00E40F3D" w:rsidRDefault="0081586D" w:rsidP="0081586D">
      <w:r>
        <w:t>B</w:t>
      </w:r>
      <w:r w:rsidRPr="0081586D">
        <w:t>rza i pouzdana izvedba sustava za upravljanje narudžbama i generiranje računa.</w:t>
      </w:r>
    </w:p>
    <w:p w14:paraId="48E07793" w14:textId="77777777" w:rsidR="00D50AF2" w:rsidRDefault="00D50AF2" w:rsidP="00D50AF2">
      <w:pPr>
        <w:pStyle w:val="Naslov2"/>
      </w:pPr>
      <w:r>
        <w:t>Učestalost</w:t>
      </w:r>
    </w:p>
    <w:p w14:paraId="66582621" w14:textId="53E31231" w:rsidR="00D50AF2" w:rsidRDefault="0081586D" w:rsidP="0081586D">
      <w:r>
        <w:t>Ovisi o broju gostiju koji posjećuju kafić</w:t>
      </w:r>
    </w:p>
    <w:p w14:paraId="5EBBB71F" w14:textId="77777777" w:rsidR="00E40F3D" w:rsidRDefault="00E40F3D" w:rsidP="00D50AF2"/>
    <w:p w14:paraId="626D191F" w14:textId="77777777" w:rsidR="00D50AF2" w:rsidRDefault="00D50AF2" w:rsidP="00D50AF2">
      <w:pPr>
        <w:pStyle w:val="Naslov2"/>
      </w:pPr>
      <w:r>
        <w:t>Korisničko sučelje</w:t>
      </w:r>
    </w:p>
    <w:p w14:paraId="034F5C07" w14:textId="4BDA8EE4" w:rsidR="0044401E" w:rsidRDefault="00C24471" w:rsidP="00C24471">
      <w:r w:rsidRPr="00C24471">
        <w:t>korisničko sučelje koje omogućuje jednostavno bilježenje narudžbi, izdavanje računa i praćenje stanja narudžbi.</w:t>
      </w:r>
    </w:p>
    <w:p w14:paraId="168A220E" w14:textId="77777777" w:rsidR="0044401E" w:rsidRDefault="0044401E" w:rsidP="00D50AF2"/>
    <w:sectPr w:rsidR="0044401E" w:rsidSect="00DD47F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3EA1" w14:textId="77777777" w:rsidR="00B308F6" w:rsidRDefault="00B308F6">
      <w:r>
        <w:separator/>
      </w:r>
    </w:p>
    <w:p w14:paraId="11005D1D" w14:textId="77777777" w:rsidR="00B308F6" w:rsidRDefault="00B308F6"/>
  </w:endnote>
  <w:endnote w:type="continuationSeparator" w:id="0">
    <w:p w14:paraId="7B5CEA36" w14:textId="77777777" w:rsidR="00B308F6" w:rsidRDefault="00B308F6">
      <w:r>
        <w:continuationSeparator/>
      </w:r>
    </w:p>
    <w:p w14:paraId="36921DF1" w14:textId="77777777" w:rsidR="00B308F6" w:rsidRDefault="00B308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002D" w14:textId="77777777" w:rsidR="00D825EE" w:rsidRDefault="00D825EE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0118A707" w14:textId="77777777" w:rsidR="00D825EE" w:rsidRDefault="00D825EE" w:rsidP="00497761">
    <w:pPr>
      <w:pStyle w:val="Podnoje"/>
      <w:ind w:right="360"/>
    </w:pPr>
  </w:p>
  <w:p w14:paraId="29CC6194" w14:textId="77777777" w:rsidR="00D825EE" w:rsidRDefault="00D825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DD47F0" w14:paraId="48846D9C" w14:textId="77777777">
      <w:tc>
        <w:tcPr>
          <w:tcW w:w="3080" w:type="dxa"/>
        </w:tcPr>
        <w:p w14:paraId="3D6A3214" w14:textId="77777777" w:rsidR="00DD47F0" w:rsidRDefault="00DD47F0" w:rsidP="00584D65">
          <w:pPr>
            <w:pStyle w:val="Podnoje"/>
            <w:ind w:right="360"/>
          </w:pPr>
        </w:p>
      </w:tc>
      <w:tc>
        <w:tcPr>
          <w:tcW w:w="3081" w:type="dxa"/>
        </w:tcPr>
        <w:p w14:paraId="2E0FFD4D" w14:textId="1813B3C9" w:rsidR="00DD47F0" w:rsidRDefault="00DD47F0" w:rsidP="00584D65">
          <w:pPr>
            <w:pStyle w:val="Podnoje"/>
            <w:ind w:right="360"/>
            <w:jc w:val="center"/>
          </w:pPr>
          <w:r>
            <w:sym w:font="Symbol" w:char="F0D3"/>
          </w:r>
          <w:r>
            <w:t>FER-ZP</w:t>
          </w:r>
          <w:r w:rsidR="00667A77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92876">
            <w:rPr>
              <w:noProof/>
            </w:rPr>
            <w:t>2023</w:t>
          </w:r>
          <w:r>
            <w:fldChar w:fldCharType="end"/>
          </w:r>
        </w:p>
      </w:tc>
      <w:tc>
        <w:tcPr>
          <w:tcW w:w="3081" w:type="dxa"/>
        </w:tcPr>
        <w:p w14:paraId="36752E77" w14:textId="77777777" w:rsidR="00DD47F0" w:rsidRDefault="00DD47F0" w:rsidP="00584D65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PAGE </w:instrText>
          </w:r>
          <w:r>
            <w:rPr>
              <w:rStyle w:val="Brojstranice"/>
            </w:rPr>
            <w:fldChar w:fldCharType="separate"/>
          </w:r>
          <w:r w:rsidR="00667A77">
            <w:rPr>
              <w:rStyle w:val="Brojstranice"/>
              <w:noProof/>
            </w:rPr>
            <w:t>1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667A77"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</w:p>
      </w:tc>
    </w:tr>
  </w:tbl>
  <w:p w14:paraId="1B6DE678" w14:textId="77777777" w:rsidR="00DD47F0" w:rsidRDefault="00DD47F0" w:rsidP="00DD47F0">
    <w:pPr>
      <w:pStyle w:val="Podnoje"/>
    </w:pPr>
  </w:p>
  <w:p w14:paraId="622F598A" w14:textId="77777777" w:rsidR="00DD47F0" w:rsidRDefault="00DD47F0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3649D3" w14:paraId="51F32C7A" w14:textId="77777777">
      <w:tc>
        <w:tcPr>
          <w:tcW w:w="3080" w:type="dxa"/>
        </w:tcPr>
        <w:p w14:paraId="7C77189C" w14:textId="77777777" w:rsidR="003649D3" w:rsidRDefault="003649D3" w:rsidP="006D1BA9">
          <w:pPr>
            <w:pStyle w:val="Podnoje"/>
            <w:ind w:right="360"/>
          </w:pPr>
        </w:p>
      </w:tc>
      <w:tc>
        <w:tcPr>
          <w:tcW w:w="3081" w:type="dxa"/>
        </w:tcPr>
        <w:p w14:paraId="7FF8071D" w14:textId="4AFDB04B" w:rsidR="003649D3" w:rsidRDefault="003649D3" w:rsidP="006D1BA9">
          <w:pPr>
            <w:pStyle w:val="Podnoje"/>
            <w:ind w:right="360"/>
            <w:jc w:val="center"/>
          </w:pPr>
          <w:r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92876">
            <w:rPr>
              <w:noProof/>
            </w:rPr>
            <w:t>2023</w:t>
          </w:r>
          <w:r>
            <w:fldChar w:fldCharType="end"/>
          </w:r>
        </w:p>
      </w:tc>
      <w:tc>
        <w:tcPr>
          <w:tcW w:w="3081" w:type="dxa"/>
        </w:tcPr>
        <w:p w14:paraId="6935D9D8" w14:textId="77777777" w:rsidR="003649D3" w:rsidRDefault="003649D3" w:rsidP="006D1BA9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PAGE </w:instrText>
          </w:r>
          <w:r>
            <w:rPr>
              <w:rStyle w:val="Brojstranice"/>
            </w:rPr>
            <w:fldChar w:fldCharType="separate"/>
          </w:r>
          <w:r w:rsidR="00DD47F0">
            <w:rPr>
              <w:rStyle w:val="Brojstranice"/>
              <w:noProof/>
            </w:rPr>
            <w:t>1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>
            <w:rPr>
              <w:rStyle w:val="Brojstranice"/>
              <w:noProof/>
            </w:rPr>
            <w:t>4</w:t>
          </w:r>
          <w:r>
            <w:rPr>
              <w:rStyle w:val="Brojstranice"/>
            </w:rPr>
            <w:fldChar w:fldCharType="end"/>
          </w:r>
        </w:p>
      </w:tc>
    </w:tr>
  </w:tbl>
  <w:p w14:paraId="78FE2B91" w14:textId="77777777" w:rsidR="003649D3" w:rsidRDefault="003649D3" w:rsidP="003649D3">
    <w:pPr>
      <w:pStyle w:val="Podnoje"/>
    </w:pPr>
  </w:p>
  <w:p w14:paraId="49DA656B" w14:textId="77777777" w:rsidR="003649D3" w:rsidRDefault="003649D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86F26" w14:textId="77777777" w:rsidR="00B308F6" w:rsidRDefault="00B308F6">
      <w:r>
        <w:separator/>
      </w:r>
    </w:p>
    <w:p w14:paraId="120CF760" w14:textId="77777777" w:rsidR="00B308F6" w:rsidRDefault="00B308F6"/>
  </w:footnote>
  <w:footnote w:type="continuationSeparator" w:id="0">
    <w:p w14:paraId="7F2EAD57" w14:textId="77777777" w:rsidR="00B308F6" w:rsidRDefault="00B308F6">
      <w:r>
        <w:continuationSeparator/>
      </w:r>
    </w:p>
    <w:p w14:paraId="3CBCDFBC" w14:textId="77777777" w:rsidR="00B308F6" w:rsidRDefault="00B308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D8B6E" w14:textId="77777777" w:rsidR="00DD47F0" w:rsidRDefault="00DD47F0">
    <w:pPr>
      <w:pStyle w:val="Zaglavlje"/>
    </w:pPr>
    <w:r>
      <w:t>Slučaj korištenja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F875" w14:textId="77777777" w:rsidR="003649D3" w:rsidRDefault="003649D3">
    <w:pPr>
      <w:pStyle w:val="Zaglavlje"/>
    </w:pPr>
    <w:r>
      <w:t xml:space="preserve">Slučaj </w:t>
    </w:r>
    <w:r>
      <w:t>korištenja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136027863">
    <w:abstractNumId w:val="5"/>
  </w:num>
  <w:num w:numId="2" w16cid:durableId="1466587195">
    <w:abstractNumId w:val="3"/>
  </w:num>
  <w:num w:numId="3" w16cid:durableId="33164054">
    <w:abstractNumId w:val="1"/>
  </w:num>
  <w:num w:numId="4" w16cid:durableId="1622761708">
    <w:abstractNumId w:val="8"/>
  </w:num>
  <w:num w:numId="5" w16cid:durableId="1503665338">
    <w:abstractNumId w:val="11"/>
  </w:num>
  <w:num w:numId="6" w16cid:durableId="1374305891">
    <w:abstractNumId w:val="6"/>
  </w:num>
  <w:num w:numId="7" w16cid:durableId="599070365">
    <w:abstractNumId w:val="2"/>
  </w:num>
  <w:num w:numId="8" w16cid:durableId="1892040366">
    <w:abstractNumId w:val="0"/>
  </w:num>
  <w:num w:numId="9" w16cid:durableId="1474372469">
    <w:abstractNumId w:val="4"/>
  </w:num>
  <w:num w:numId="10" w16cid:durableId="1130321609">
    <w:abstractNumId w:val="9"/>
  </w:num>
  <w:num w:numId="11" w16cid:durableId="751852553">
    <w:abstractNumId w:val="13"/>
  </w:num>
  <w:num w:numId="12" w16cid:durableId="116720317">
    <w:abstractNumId w:val="7"/>
  </w:num>
  <w:num w:numId="13" w16cid:durableId="986741324">
    <w:abstractNumId w:val="12"/>
  </w:num>
  <w:num w:numId="14" w16cid:durableId="1868250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7306"/>
    <w:rsid w:val="00002C5B"/>
    <w:rsid w:val="00003F0B"/>
    <w:rsid w:val="0001292D"/>
    <w:rsid w:val="000138A4"/>
    <w:rsid w:val="00014D28"/>
    <w:rsid w:val="00017FC8"/>
    <w:rsid w:val="00026467"/>
    <w:rsid w:val="000315F9"/>
    <w:rsid w:val="00033DF3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3FB7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538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7BC1"/>
    <w:rsid w:val="001F7F70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3740A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0E5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7803"/>
    <w:rsid w:val="00340E98"/>
    <w:rsid w:val="00344D04"/>
    <w:rsid w:val="0034713A"/>
    <w:rsid w:val="0035692E"/>
    <w:rsid w:val="003604C8"/>
    <w:rsid w:val="003626B2"/>
    <w:rsid w:val="00363089"/>
    <w:rsid w:val="003649D3"/>
    <w:rsid w:val="0037265A"/>
    <w:rsid w:val="00374028"/>
    <w:rsid w:val="00375A8F"/>
    <w:rsid w:val="00381294"/>
    <w:rsid w:val="0038384F"/>
    <w:rsid w:val="00384A7E"/>
    <w:rsid w:val="0038572E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9AC"/>
    <w:rsid w:val="00411A69"/>
    <w:rsid w:val="00414967"/>
    <w:rsid w:val="00421423"/>
    <w:rsid w:val="004253F1"/>
    <w:rsid w:val="00425B96"/>
    <w:rsid w:val="0043623E"/>
    <w:rsid w:val="004365AD"/>
    <w:rsid w:val="0044401E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5D0E"/>
    <w:rsid w:val="00497761"/>
    <w:rsid w:val="004A1E38"/>
    <w:rsid w:val="004A2E2F"/>
    <w:rsid w:val="004B1FDD"/>
    <w:rsid w:val="004B26DB"/>
    <w:rsid w:val="004B7F19"/>
    <w:rsid w:val="004C61DE"/>
    <w:rsid w:val="004D394D"/>
    <w:rsid w:val="004E07F7"/>
    <w:rsid w:val="004E5A26"/>
    <w:rsid w:val="004E6837"/>
    <w:rsid w:val="004E7238"/>
    <w:rsid w:val="004E73EB"/>
    <w:rsid w:val="004E79BE"/>
    <w:rsid w:val="004E79C5"/>
    <w:rsid w:val="004F1B49"/>
    <w:rsid w:val="004F1F37"/>
    <w:rsid w:val="004F46DC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488F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D65"/>
    <w:rsid w:val="00584F65"/>
    <w:rsid w:val="00587335"/>
    <w:rsid w:val="005968BA"/>
    <w:rsid w:val="005B0024"/>
    <w:rsid w:val="005B044B"/>
    <w:rsid w:val="005B1C3B"/>
    <w:rsid w:val="005B2259"/>
    <w:rsid w:val="005C381B"/>
    <w:rsid w:val="005D48FF"/>
    <w:rsid w:val="005D6AAE"/>
    <w:rsid w:val="005E1211"/>
    <w:rsid w:val="005E5AB7"/>
    <w:rsid w:val="005E6A3E"/>
    <w:rsid w:val="005F3113"/>
    <w:rsid w:val="00601DA1"/>
    <w:rsid w:val="00603F53"/>
    <w:rsid w:val="00606CE5"/>
    <w:rsid w:val="006127BA"/>
    <w:rsid w:val="00612A14"/>
    <w:rsid w:val="0061423B"/>
    <w:rsid w:val="006159AD"/>
    <w:rsid w:val="00621F76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67A77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A7306"/>
    <w:rsid w:val="006B5012"/>
    <w:rsid w:val="006B5276"/>
    <w:rsid w:val="006B6ECF"/>
    <w:rsid w:val="006C24B2"/>
    <w:rsid w:val="006C6001"/>
    <w:rsid w:val="006C6928"/>
    <w:rsid w:val="006D1BA9"/>
    <w:rsid w:val="006E02D6"/>
    <w:rsid w:val="006E0E17"/>
    <w:rsid w:val="006E3BDA"/>
    <w:rsid w:val="006E5111"/>
    <w:rsid w:val="006F0196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346E"/>
    <w:rsid w:val="00764CFC"/>
    <w:rsid w:val="00765B36"/>
    <w:rsid w:val="00767D49"/>
    <w:rsid w:val="00775968"/>
    <w:rsid w:val="00776BC5"/>
    <w:rsid w:val="00782A20"/>
    <w:rsid w:val="00792876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2DD8"/>
    <w:rsid w:val="007F50D2"/>
    <w:rsid w:val="007F5C2E"/>
    <w:rsid w:val="007F6528"/>
    <w:rsid w:val="008053AE"/>
    <w:rsid w:val="00806FF8"/>
    <w:rsid w:val="008118B9"/>
    <w:rsid w:val="00812982"/>
    <w:rsid w:val="0081322A"/>
    <w:rsid w:val="0081586D"/>
    <w:rsid w:val="0082123C"/>
    <w:rsid w:val="008218AB"/>
    <w:rsid w:val="00822887"/>
    <w:rsid w:val="00841A41"/>
    <w:rsid w:val="00846C94"/>
    <w:rsid w:val="00847440"/>
    <w:rsid w:val="008552F6"/>
    <w:rsid w:val="0085671E"/>
    <w:rsid w:val="00861E04"/>
    <w:rsid w:val="00865616"/>
    <w:rsid w:val="0086655E"/>
    <w:rsid w:val="00874376"/>
    <w:rsid w:val="00875F89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2B5F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E7E94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5119"/>
    <w:rsid w:val="00926BFC"/>
    <w:rsid w:val="00930DDF"/>
    <w:rsid w:val="00930FA0"/>
    <w:rsid w:val="0093258D"/>
    <w:rsid w:val="009414EE"/>
    <w:rsid w:val="009427BE"/>
    <w:rsid w:val="00955D55"/>
    <w:rsid w:val="00960010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2184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6F56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0CAF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C613D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08F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4471"/>
    <w:rsid w:val="00C25EB8"/>
    <w:rsid w:val="00C260DE"/>
    <w:rsid w:val="00C26A78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3209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5C0"/>
    <w:rsid w:val="00D316F9"/>
    <w:rsid w:val="00D32750"/>
    <w:rsid w:val="00D35B98"/>
    <w:rsid w:val="00D35E49"/>
    <w:rsid w:val="00D41C85"/>
    <w:rsid w:val="00D4265C"/>
    <w:rsid w:val="00D46444"/>
    <w:rsid w:val="00D50AF2"/>
    <w:rsid w:val="00D52FD1"/>
    <w:rsid w:val="00D61E8F"/>
    <w:rsid w:val="00D644AE"/>
    <w:rsid w:val="00D66DA5"/>
    <w:rsid w:val="00D73B2A"/>
    <w:rsid w:val="00D76A56"/>
    <w:rsid w:val="00D805E7"/>
    <w:rsid w:val="00D825EE"/>
    <w:rsid w:val="00D90879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0287"/>
    <w:rsid w:val="00DD370E"/>
    <w:rsid w:val="00DD47F0"/>
    <w:rsid w:val="00DD4B1C"/>
    <w:rsid w:val="00DE5BCC"/>
    <w:rsid w:val="00DE5F2F"/>
    <w:rsid w:val="00DE6B73"/>
    <w:rsid w:val="00DF2369"/>
    <w:rsid w:val="00DF5F94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0F3D"/>
    <w:rsid w:val="00E410E7"/>
    <w:rsid w:val="00E412A7"/>
    <w:rsid w:val="00E41768"/>
    <w:rsid w:val="00E45DF6"/>
    <w:rsid w:val="00E47D7D"/>
    <w:rsid w:val="00E5095F"/>
    <w:rsid w:val="00E5133A"/>
    <w:rsid w:val="00E51A11"/>
    <w:rsid w:val="00E521B2"/>
    <w:rsid w:val="00E60EE9"/>
    <w:rsid w:val="00E60F97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2E45"/>
    <w:rsid w:val="00E952EA"/>
    <w:rsid w:val="00EA44FD"/>
    <w:rsid w:val="00EA492E"/>
    <w:rsid w:val="00EB2FF1"/>
    <w:rsid w:val="00EB4923"/>
    <w:rsid w:val="00EB57D6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759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6F156C"/>
  <w15:chartTrackingRefBased/>
  <w15:docId w15:val="{BC3E4AFC-92C3-4CE6-94BE-8C578F34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o">
    <w:name w:val="Normal"/>
    <w:qFormat/>
    <w:rsid w:val="009F7269"/>
    <w:rPr>
      <w:sz w:val="24"/>
      <w:szCs w:val="24"/>
      <w:lang w:val="hr-HR" w:eastAsia="en-US"/>
    </w:rPr>
  </w:style>
  <w:style w:type="paragraph" w:styleId="Naslov1">
    <w:name w:val="heading 1"/>
    <w:basedOn w:val="Normalno"/>
    <w:next w:val="Normalno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no"/>
    <w:next w:val="Normalno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no"/>
    <w:next w:val="Normalno"/>
    <w:link w:val="Naslov3Znak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no"/>
    <w:next w:val="Normalno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no"/>
    <w:next w:val="Normalno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no"/>
    <w:next w:val="Normalno"/>
    <w:qFormat/>
    <w:rsid w:val="00C456C4"/>
    <w:pPr>
      <w:spacing w:before="240" w:after="60"/>
      <w:outlineLvl w:val="6"/>
    </w:p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3Znak">
    <w:name w:val="Naslov 3 Znak"/>
    <w:link w:val="Naslov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no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no"/>
    <w:next w:val="Normalno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no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no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no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no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no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no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no"/>
    <w:pPr>
      <w:keepNext/>
      <w:keepLines/>
    </w:pPr>
    <w:rPr>
      <w:sz w:val="22"/>
    </w:rPr>
  </w:style>
  <w:style w:type="paragraph" w:styleId="Naslov">
    <w:name w:val="Title"/>
    <w:basedOn w:val="Normalno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no"/>
    <w:next w:val="Normalno"/>
  </w:style>
  <w:style w:type="paragraph" w:styleId="Tijeloteksta">
    <w:name w:val="Body Text"/>
    <w:basedOn w:val="Normalno"/>
  </w:style>
  <w:style w:type="character" w:styleId="Brojlinije">
    <w:name w:val="line number"/>
    <w:basedOn w:val="Zadanifontparagrafa"/>
  </w:style>
  <w:style w:type="paragraph" w:customStyle="1" w:styleId="Zrno">
    <w:name w:val="Zrno"/>
    <w:basedOn w:val="Normalno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no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Zaglavlje">
    <w:name w:val="header"/>
    <w:basedOn w:val="Normalno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no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paragrafa"/>
  </w:style>
  <w:style w:type="character" w:styleId="Referencakomentara">
    <w:name w:val="annotation reference"/>
    <w:semiHidden/>
    <w:rsid w:val="00450219"/>
    <w:rPr>
      <w:sz w:val="16"/>
      <w:szCs w:val="16"/>
    </w:rPr>
  </w:style>
  <w:style w:type="paragraph" w:styleId="Tekstkomentara">
    <w:name w:val="annotation text"/>
    <w:basedOn w:val="Normalno"/>
    <w:semiHidden/>
    <w:rsid w:val="00450219"/>
    <w:rPr>
      <w:sz w:val="20"/>
      <w:szCs w:val="20"/>
    </w:rPr>
  </w:style>
  <w:style w:type="paragraph" w:styleId="Subjek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ubalonu">
    <w:name w:val="Balloon Text"/>
    <w:basedOn w:val="Normalno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no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no"/>
    <w:next w:val="Normalno"/>
    <w:autoRedefine/>
    <w:semiHidden/>
    <w:rsid w:val="004E7238"/>
  </w:style>
  <w:style w:type="paragraph" w:styleId="Sadraj2">
    <w:name w:val="toc 2"/>
    <w:basedOn w:val="Normalno"/>
    <w:next w:val="Normalno"/>
    <w:autoRedefine/>
    <w:semiHidden/>
    <w:rsid w:val="004E7238"/>
    <w:pPr>
      <w:ind w:left="240"/>
    </w:pPr>
  </w:style>
  <w:style w:type="paragraph" w:styleId="Sadraj3">
    <w:name w:val="toc 3"/>
    <w:basedOn w:val="Normalno"/>
    <w:next w:val="Normalno"/>
    <w:autoRedefine/>
    <w:semiHidden/>
    <w:rsid w:val="004E7238"/>
    <w:pPr>
      <w:ind w:left="480"/>
    </w:pPr>
  </w:style>
  <w:style w:type="character" w:styleId="Hiperveza">
    <w:name w:val="Hyperlink"/>
    <w:rsid w:val="004E7238"/>
    <w:rPr>
      <w:color w:val="0000FF"/>
      <w:u w:val="single"/>
    </w:rPr>
  </w:style>
  <w:style w:type="table" w:styleId="Koordinatnamreatabele">
    <w:name w:val="Table Grid"/>
    <w:basedOn w:val="Normalnatabel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raenahiperveza">
    <w:name w:val="FollowedHyperlink"/>
    <w:rsid w:val="00026467"/>
    <w:rPr>
      <w:color w:val="800080"/>
      <w:u w:val="single"/>
    </w:rPr>
  </w:style>
  <w:style w:type="paragraph" w:styleId="NormalnoWeb">
    <w:name w:val="Normal (Web)"/>
    <w:basedOn w:val="Normalno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no"/>
    <w:rsid w:val="00B26C46"/>
    <w:rPr>
      <w:rFonts w:ascii="Arial" w:hAnsi="Arial"/>
      <w:color w:val="0000FF"/>
      <w:sz w:val="20"/>
    </w:rPr>
  </w:style>
  <w:style w:type="character" w:styleId="Naglaeno">
    <w:name w:val="Strong"/>
    <w:qFormat/>
    <w:rsid w:val="00792876"/>
    <w:rPr>
      <w:b/>
      <w:bCs/>
    </w:rPr>
  </w:style>
  <w:style w:type="character" w:styleId="Naglaavanje">
    <w:name w:val="Emphasis"/>
    <w:qFormat/>
    <w:rsid w:val="007928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lucajKoris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SlucajKoristenja.dot</Template>
  <TotalTime>39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Slučaj korištenja</vt:lpstr>
      <vt:lpstr>Slučaj korištenja</vt:lpstr>
    </vt:vector>
  </TitlesOfParts>
  <Manager>Krešimir Fertalj</Manager>
  <Company>FER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Slučaj korištenja</dc:title>
  <dc:subject>Predložak</dc:subject>
  <dc:creator>Krešimir Fertalj</dc:creator>
  <cp:keywords/>
  <cp:lastModifiedBy>Blaz Stipic</cp:lastModifiedBy>
  <cp:revision>2</cp:revision>
  <cp:lastPrinted>2004-04-22T16:55:00Z</cp:lastPrinted>
  <dcterms:created xsi:type="dcterms:W3CDTF">2022-02-27T22:04:00Z</dcterms:created>
  <dcterms:modified xsi:type="dcterms:W3CDTF">2023-06-09T08:19:00Z</dcterms:modified>
</cp:coreProperties>
</file>